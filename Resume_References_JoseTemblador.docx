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286"/>
        <w:gridCol w:w="786"/>
        <w:gridCol w:w="6728"/>
      </w:tblGrid>
      <w:tr w:rsidR="00B93310" w:rsidRPr="005152F2" w14:paraId="7465D8A8" w14:textId="77777777" w:rsidTr="00E941EF">
        <w:tc>
          <w:tcPr>
            <w:tcW w:w="3023" w:type="dxa"/>
          </w:tcPr>
          <w:sdt>
            <w:sdtPr>
              <w:rPr>
                <w:sz w:val="40"/>
                <w:szCs w:val="28"/>
              </w:rPr>
              <w:alias w:val="Your Name:"/>
              <w:tag w:val="Your Name:"/>
              <w:id w:val="-1220516334"/>
              <w:placeholder>
                <w:docPart w:val="B1B7E6ADFEB26847A9DB041EE00B9EA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p w14:paraId="43E752AE" w14:textId="77777777" w:rsidR="00B93310" w:rsidRPr="000174D3" w:rsidRDefault="00DC6369" w:rsidP="003856C9">
                <w:pPr>
                  <w:pStyle w:val="Heading1"/>
                  <w:rPr>
                    <w:sz w:val="40"/>
                    <w:szCs w:val="28"/>
                  </w:rPr>
                </w:pPr>
                <w:r w:rsidRPr="000174D3">
                  <w:rPr>
                    <w:sz w:val="40"/>
                    <w:szCs w:val="28"/>
                  </w:rPr>
                  <w:t>Jose</w:t>
                </w:r>
                <w:r w:rsidRPr="000174D3">
                  <w:rPr>
                    <w:sz w:val="40"/>
                    <w:szCs w:val="28"/>
                  </w:rPr>
                  <w:br/>
                  <w:t>Trinidad Temblador</w:t>
                </w:r>
              </w:p>
            </w:sdtContent>
          </w:sdt>
          <w:tbl>
            <w:tblPr>
              <w:tblW w:w="3346" w:type="dxa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346"/>
            </w:tblGrid>
            <w:tr w:rsidR="00441EB9" w:rsidRPr="005152F2" w14:paraId="038A966B" w14:textId="77777777" w:rsidTr="00DC6369">
              <w:trPr>
                <w:trHeight w:val="602"/>
              </w:trPr>
              <w:tc>
                <w:tcPr>
                  <w:tcW w:w="3346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1C5BA9B7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063F148" wp14:editId="752C43F4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A66C942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3BA132C3" w14:textId="77777777" w:rsidTr="00DC6369">
              <w:trPr>
                <w:trHeight w:val="249"/>
              </w:trPr>
              <w:tc>
                <w:tcPr>
                  <w:tcW w:w="3346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5F7DC60" w14:textId="619B5062" w:rsidR="00441EB9" w:rsidRPr="00941313" w:rsidRDefault="00000000" w:rsidP="00441EB9">
                  <w:pPr>
                    <w:pStyle w:val="Heading3"/>
                    <w:rPr>
                      <w:sz w:val="16"/>
                      <w:szCs w:val="16"/>
                    </w:rPr>
                  </w:pPr>
                  <w:hyperlink r:id="rId7" w:history="1">
                    <w:r w:rsidR="00DC6369" w:rsidRPr="00941313">
                      <w:rPr>
                        <w:rStyle w:val="Hyperlink"/>
                        <w:sz w:val="16"/>
                        <w:szCs w:val="16"/>
                      </w:rPr>
                      <w:t>temblaorjose@yahoo.com</w:t>
                    </w:r>
                  </w:hyperlink>
                </w:p>
                <w:p w14:paraId="76B93E8A" w14:textId="32B334C5" w:rsidR="00DC6369" w:rsidRPr="00DC6369" w:rsidRDefault="00DC6369" w:rsidP="00441EB9">
                  <w:pPr>
                    <w:pStyle w:val="Heading3"/>
                    <w:rPr>
                      <w:sz w:val="18"/>
                      <w:szCs w:val="18"/>
                    </w:rPr>
                  </w:pPr>
                  <w:r w:rsidRPr="00941313">
                    <w:rPr>
                      <w:sz w:val="16"/>
                      <w:szCs w:val="16"/>
                    </w:rPr>
                    <w:t>jtemblador@student.rccd.edu</w:t>
                  </w:r>
                </w:p>
              </w:tc>
            </w:tr>
            <w:tr w:rsidR="00441EB9" w:rsidRPr="005152F2" w14:paraId="5973326F" w14:textId="77777777" w:rsidTr="00DC6369">
              <w:trPr>
                <w:trHeight w:val="602"/>
              </w:trPr>
              <w:tc>
                <w:tcPr>
                  <w:tcW w:w="3346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2253BC8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3E37CE98" wp14:editId="7DFD66DF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4E210DB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AWlIkDFiUAAJjeAAAOAAAAAAAAAAAAAAAAAC4CAABkcnMvZTJvRG9jLnhtbFBL&#13;&#10;AQItABQABgAIAAAAIQDbJ8Nc3AAAAAgBAAAPAAAAAAAAAAAAAAAAAHAnAABkcnMvZG93bnJldi54&#13;&#10;bWxQSwUGAAAAAAQABADzAAAAeSgAAAAA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6C259890" w14:textId="77777777" w:rsidTr="00DC6369">
              <w:trPr>
                <w:trHeight w:val="249"/>
              </w:trPr>
              <w:tc>
                <w:tcPr>
                  <w:tcW w:w="3346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362B0CE" w14:textId="728904C5" w:rsidR="00DC6369" w:rsidRPr="00941313" w:rsidRDefault="00DC6369" w:rsidP="00DC6369">
                  <w:pPr>
                    <w:pStyle w:val="Heading3"/>
                    <w:rPr>
                      <w:sz w:val="18"/>
                      <w:szCs w:val="22"/>
                    </w:rPr>
                  </w:pPr>
                  <w:r w:rsidRPr="00941313">
                    <w:rPr>
                      <w:sz w:val="18"/>
                      <w:szCs w:val="22"/>
                    </w:rPr>
                    <w:t>(909) 231 – 0140</w:t>
                  </w:r>
                </w:p>
              </w:tc>
            </w:tr>
            <w:tr w:rsidR="00441EB9" w:rsidRPr="005152F2" w14:paraId="29DDC74A" w14:textId="77777777" w:rsidTr="00DC6369">
              <w:trPr>
                <w:trHeight w:val="602"/>
              </w:trPr>
              <w:tc>
                <w:tcPr>
                  <w:tcW w:w="3346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95AC252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D60680D" wp14:editId="7684C26A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4AD2DDB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1345085E" w14:textId="77777777" w:rsidTr="00DC6369">
              <w:trPr>
                <w:trHeight w:val="249"/>
              </w:trPr>
              <w:tc>
                <w:tcPr>
                  <w:tcW w:w="3346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C333355" w14:textId="4A0DA9E4" w:rsidR="00441EB9" w:rsidRDefault="00941313" w:rsidP="00441EB9">
                  <w:pPr>
                    <w:pStyle w:val="Heading3"/>
                  </w:pPr>
                  <w:r>
                    <w:t>Links</w:t>
                  </w:r>
                </w:p>
              </w:tc>
            </w:tr>
            <w:tr w:rsidR="00441EB9" w:rsidRPr="005152F2" w14:paraId="7DEDD780" w14:textId="77777777" w:rsidTr="000174D3">
              <w:trPr>
                <w:trHeight w:val="63"/>
              </w:trPr>
              <w:tc>
                <w:tcPr>
                  <w:tcW w:w="3346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5F210035" w14:textId="1E23E062" w:rsidR="00941313" w:rsidRDefault="00000000" w:rsidP="00941313">
                  <w:pPr>
                    <w:pStyle w:val="Heading3"/>
                    <w:rPr>
                      <w:sz w:val="16"/>
                      <w:szCs w:val="16"/>
                    </w:rPr>
                  </w:pPr>
                  <w:hyperlink r:id="rId8" w:history="1">
                    <w:r w:rsidR="00941313" w:rsidRPr="00941313">
                      <w:rPr>
                        <w:rStyle w:val="Hyperlink"/>
                        <w:sz w:val="16"/>
                        <w:szCs w:val="16"/>
                      </w:rPr>
                      <w:t>linkedin – Jose Temblador</w:t>
                    </w:r>
                  </w:hyperlink>
                </w:p>
                <w:p w14:paraId="5A5EB25F" w14:textId="109F0E33" w:rsidR="00941313" w:rsidRPr="00941313" w:rsidRDefault="00000000" w:rsidP="00941313">
                  <w:pPr>
                    <w:pStyle w:val="Heading3"/>
                    <w:rPr>
                      <w:sz w:val="16"/>
                      <w:szCs w:val="21"/>
                    </w:rPr>
                  </w:pPr>
                  <w:hyperlink r:id="rId9" w:history="1">
                    <w:r w:rsidR="00941313" w:rsidRPr="00941313">
                      <w:rPr>
                        <w:rStyle w:val="Hyperlink"/>
                        <w:sz w:val="16"/>
                        <w:szCs w:val="21"/>
                      </w:rPr>
                      <w:t>Github – Personal portfolio</w:t>
                    </w:r>
                  </w:hyperlink>
                </w:p>
              </w:tc>
            </w:tr>
            <w:tr w:rsidR="005A7E57" w:rsidRPr="005152F2" w14:paraId="2E7CED16" w14:textId="77777777" w:rsidTr="000174D3">
              <w:trPr>
                <w:trHeight w:val="1190"/>
              </w:trPr>
              <w:tc>
                <w:tcPr>
                  <w:tcW w:w="3346" w:type="dxa"/>
                  <w:tcMar>
                    <w:top w:w="374" w:type="dxa"/>
                    <w:bottom w:w="115" w:type="dxa"/>
                  </w:tcMar>
                </w:tcPr>
                <w:p w14:paraId="714D5974" w14:textId="77777777" w:rsidR="00DC6369" w:rsidRDefault="00DC6369" w:rsidP="00DC6369">
                  <w:pPr>
                    <w:pStyle w:val="Heading3"/>
                  </w:pPr>
                  <w:r>
                    <w:t>Skills</w:t>
                  </w:r>
                </w:p>
                <w:p w14:paraId="3F6DA283" w14:textId="631EFFCD" w:rsidR="00DC6369" w:rsidRDefault="00DC6369" w:rsidP="00DC6369">
                  <w:pPr>
                    <w:pStyle w:val="GraphicElement"/>
                  </w:pPr>
                  <w:r>
                    <w:t xml:space="preserve"> </w:t>
                  </w:r>
                  <w:r>
                    <mc:AlternateContent>
                      <mc:Choice Requires="wps">
                        <w:drawing>
                          <wp:inline distT="0" distB="0" distL="0" distR="0" wp14:anchorId="05F780DB" wp14:editId="031707D0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53B8FB0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6C0060AA" w14:textId="77777777" w:rsidR="00DC6369" w:rsidRDefault="00DC6369" w:rsidP="00DC6369">
                  <w:pPr>
                    <w:pStyle w:val="ListParagraph"/>
                    <w:numPr>
                      <w:ilvl w:val="0"/>
                      <w:numId w:val="7"/>
                    </w:numPr>
                    <w:jc w:val="left"/>
                  </w:pPr>
                  <w:r>
                    <w:t>Proficient in C++, Python, Java</w:t>
                  </w:r>
                </w:p>
                <w:p w14:paraId="65895B3B" w14:textId="77777777" w:rsidR="00DC6369" w:rsidRDefault="00DC6369" w:rsidP="00DC6369">
                  <w:pPr>
                    <w:pStyle w:val="ListParagraph"/>
                    <w:numPr>
                      <w:ilvl w:val="0"/>
                      <w:numId w:val="7"/>
                    </w:numPr>
                    <w:jc w:val="left"/>
                  </w:pPr>
                  <w:r>
                    <w:t>Bilingual (Spanish &amp; English)</w:t>
                  </w:r>
                </w:p>
                <w:p w14:paraId="617DE1D7" w14:textId="6E020B47" w:rsidR="00DC6369" w:rsidRDefault="00DC6369" w:rsidP="00DC6369">
                  <w:pPr>
                    <w:pStyle w:val="ListParagraph"/>
                    <w:numPr>
                      <w:ilvl w:val="0"/>
                      <w:numId w:val="7"/>
                    </w:numPr>
                    <w:jc w:val="left"/>
                  </w:pPr>
                  <w:r>
                    <w:t>Great Team Member</w:t>
                  </w:r>
                </w:p>
                <w:p w14:paraId="4765FBE2" w14:textId="7DBE9304" w:rsidR="005A7E57" w:rsidRDefault="00DC6369" w:rsidP="00DC6369">
                  <w:pPr>
                    <w:pStyle w:val="ListParagraph"/>
                    <w:numPr>
                      <w:ilvl w:val="0"/>
                      <w:numId w:val="7"/>
                    </w:numPr>
                    <w:jc w:val="left"/>
                  </w:pPr>
                  <w:r>
                    <w:t>Enjoy</w:t>
                  </w:r>
                  <w:r w:rsidR="00E17F33">
                    <w:t>s</w:t>
                  </w:r>
                  <w:r>
                    <w:t xml:space="preserve"> fast paced work environment</w:t>
                  </w:r>
                </w:p>
              </w:tc>
            </w:tr>
            <w:tr w:rsidR="00463463" w:rsidRPr="005152F2" w14:paraId="635CCCB5" w14:textId="77777777" w:rsidTr="000174D3">
              <w:trPr>
                <w:trHeight w:val="2099"/>
              </w:trPr>
              <w:tc>
                <w:tcPr>
                  <w:tcW w:w="3346" w:type="dxa"/>
                  <w:tcMar>
                    <w:top w:w="374" w:type="dxa"/>
                    <w:bottom w:w="115" w:type="dxa"/>
                  </w:tcMar>
                </w:tcPr>
                <w:p w14:paraId="09A0329F" w14:textId="18242078" w:rsidR="005A7E57" w:rsidRDefault="00DC6369" w:rsidP="0043426C">
                  <w:pPr>
                    <w:pStyle w:val="Heading3"/>
                  </w:pPr>
                  <w:r>
                    <w:t>References</w:t>
                  </w:r>
                </w:p>
                <w:p w14:paraId="108692FD" w14:textId="3027390B" w:rsidR="00463463" w:rsidRDefault="00253751" w:rsidP="000174D3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2D3A0BEC" wp14:editId="7C8D7244">
                            <wp:simplePos x="0" y="0"/>
                            <wp:positionH relativeFrom="column">
                              <wp:posOffset>-83185</wp:posOffset>
                            </wp:positionH>
                            <wp:positionV relativeFrom="paragraph">
                              <wp:posOffset>137923</wp:posOffset>
                            </wp:positionV>
                            <wp:extent cx="2575711" cy="1033895"/>
                            <wp:effectExtent l="0" t="0" r="0" b="0"/>
                            <wp:wrapNone/>
                            <wp:docPr id="5" name="Text Box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575711" cy="1033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0E61099" w14:textId="6351E5B2" w:rsidR="000174D3" w:rsidRPr="000174D3" w:rsidRDefault="00253751" w:rsidP="000174D3">
                                        <w:pPr>
                                          <w:jc w:val="left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  </w:t>
                                        </w:r>
                                        <w:r w:rsidR="000174D3" w:rsidRPr="000174D3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Warren Alameda </w:t>
                                        </w:r>
                                        <w:r w:rsidR="000174D3">
                                          <w:rPr>
                                            <w:sz w:val="16"/>
                                            <w:szCs w:val="16"/>
                                          </w:rPr>
                                          <w:t>(</w:t>
                                        </w:r>
                                        <w:r w:rsidR="000174D3" w:rsidRPr="000174D3">
                                          <w:rPr>
                                            <w:sz w:val="16"/>
                                            <w:szCs w:val="16"/>
                                          </w:rPr>
                                          <w:t>Past Employer</w:t>
                                        </w:r>
                                        <w:r w:rsidR="000174D3">
                                          <w:rPr>
                                            <w:sz w:val="16"/>
                                            <w:szCs w:val="16"/>
                                          </w:rPr>
                                          <w:t>:</w:t>
                                        </w:r>
                                        <w:r w:rsidR="000174D3" w:rsidRPr="000174D3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Belly &amp; Snout)</w:t>
                                        </w:r>
                                      </w:p>
                                      <w:p w14:paraId="4FD76417" w14:textId="41F22DAC" w:rsidR="000174D3" w:rsidRPr="000174D3" w:rsidRDefault="000174D3" w:rsidP="000174D3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7"/>
                                          </w:numPr>
                                          <w:jc w:val="left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0174D3">
                                          <w:rPr>
                                            <w:sz w:val="16"/>
                                            <w:szCs w:val="16"/>
                                          </w:rPr>
                                          <w:t>Cell</w:t>
                                        </w:r>
                                        <w:proofErr w:type="spellEnd"/>
                                        <w:r w:rsidRPr="000174D3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: (562) 400 – 6429 </w:t>
                                        </w:r>
                                      </w:p>
                                      <w:p w14:paraId="53CFB1A7" w14:textId="3924D9D5" w:rsidR="000174D3" w:rsidRPr="000174D3" w:rsidRDefault="000174D3" w:rsidP="000174D3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7"/>
                                          </w:numPr>
                                          <w:jc w:val="left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0174D3">
                                          <w:rPr>
                                            <w:sz w:val="16"/>
                                            <w:szCs w:val="16"/>
                                          </w:rPr>
                                          <w:t>Email: bellynsnout@gmail.com</w:t>
                                        </w:r>
                                      </w:p>
                                      <w:p w14:paraId="4CB6054F" w14:textId="2399EE26" w:rsidR="000174D3" w:rsidRPr="000174D3" w:rsidRDefault="00253751" w:rsidP="000174D3">
                                        <w:pPr>
                                          <w:jc w:val="left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  </w:t>
                                        </w:r>
                                        <w:r w:rsidR="000174D3" w:rsidRPr="000174D3">
                                          <w:rPr>
                                            <w:sz w:val="16"/>
                                            <w:szCs w:val="16"/>
                                          </w:rPr>
                                          <w:t>Antonio Lopez</w:t>
                                        </w:r>
                                        <w:r w:rsidR="000174D3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(</w:t>
                                        </w:r>
                                        <w:r w:rsidR="000174D3" w:rsidRPr="000174D3">
                                          <w:rPr>
                                            <w:sz w:val="16"/>
                                            <w:szCs w:val="16"/>
                                          </w:rPr>
                                          <w:t>Current Employer</w:t>
                                        </w:r>
                                        <w:r w:rsidR="000174D3">
                                          <w:rPr>
                                            <w:sz w:val="16"/>
                                            <w:szCs w:val="16"/>
                                          </w:rPr>
                                          <w:t>:</w:t>
                                        </w:r>
                                        <w:r w:rsidR="000174D3" w:rsidRPr="000174D3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House of the Lord)</w:t>
                                        </w:r>
                                      </w:p>
                                      <w:p w14:paraId="22F61AD0" w14:textId="4209FA66" w:rsidR="000174D3" w:rsidRPr="000174D3" w:rsidRDefault="000174D3" w:rsidP="000174D3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6"/>
                                          </w:numPr>
                                          <w:jc w:val="left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0174D3">
                                          <w:rPr>
                                            <w:sz w:val="16"/>
                                            <w:szCs w:val="16"/>
                                          </w:rPr>
                                          <w:t>Cell</w:t>
                                        </w:r>
                                        <w:proofErr w:type="spellEnd"/>
                                        <w:r w:rsidRPr="000174D3">
                                          <w:rPr>
                                            <w:sz w:val="16"/>
                                            <w:szCs w:val="16"/>
                                          </w:rPr>
                                          <w:t>: (909) 837 – 9950</w:t>
                                        </w:r>
                                      </w:p>
                                      <w:p w14:paraId="6F30F0CD" w14:textId="35B633AF" w:rsidR="000174D3" w:rsidRPr="000174D3" w:rsidRDefault="000174D3" w:rsidP="000174D3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6"/>
                                          </w:numPr>
                                          <w:jc w:val="left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0174D3">
                                          <w:rPr>
                                            <w:sz w:val="16"/>
                                            <w:szCs w:val="16"/>
                                          </w:rPr>
                                          <w:t>Email: lopezwarrior@aol.com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D3A0BEC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5" o:spid="_x0000_s1026" type="#_x0000_t202" style="position:absolute;left:0;text-align:left;margin-left:-6.55pt;margin-top:10.85pt;width:202.8pt;height:8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" filled="f" stroked="f" strokeweight=".5pt">
                            <v:textbox>
                              <w:txbxContent>
                                <w:p w14:paraId="70E61099" w14:textId="6351E5B2" w:rsidR="000174D3" w:rsidRPr="000174D3" w:rsidRDefault="00253751" w:rsidP="000174D3">
                                  <w:pPr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</w:t>
                                  </w:r>
                                  <w:r w:rsidR="000174D3" w:rsidRPr="000174D3">
                                    <w:rPr>
                                      <w:sz w:val="16"/>
                                      <w:szCs w:val="16"/>
                                    </w:rPr>
                                    <w:t xml:space="preserve">Warren Alameda </w:t>
                                  </w:r>
                                  <w:r w:rsidR="000174D3"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="000174D3" w:rsidRPr="000174D3">
                                    <w:rPr>
                                      <w:sz w:val="16"/>
                                      <w:szCs w:val="16"/>
                                    </w:rPr>
                                    <w:t>Past Employer</w:t>
                                  </w:r>
                                  <w:r w:rsidR="000174D3">
                                    <w:rPr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  <w:r w:rsidR="000174D3" w:rsidRPr="000174D3">
                                    <w:rPr>
                                      <w:sz w:val="16"/>
                                      <w:szCs w:val="16"/>
                                    </w:rPr>
                                    <w:t xml:space="preserve"> Belly &amp; Snout)</w:t>
                                  </w:r>
                                </w:p>
                                <w:p w14:paraId="4FD76417" w14:textId="41F22DAC" w:rsidR="000174D3" w:rsidRPr="000174D3" w:rsidRDefault="000174D3" w:rsidP="000174D3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0174D3">
                                    <w:rPr>
                                      <w:sz w:val="16"/>
                                      <w:szCs w:val="16"/>
                                    </w:rPr>
                                    <w:t>Cell</w:t>
                                  </w:r>
                                  <w:proofErr w:type="spellEnd"/>
                                  <w:r w:rsidRPr="000174D3">
                                    <w:rPr>
                                      <w:sz w:val="16"/>
                                      <w:szCs w:val="16"/>
                                    </w:rPr>
                                    <w:t xml:space="preserve">: (562) 400 – 6429 </w:t>
                                  </w:r>
                                </w:p>
                                <w:p w14:paraId="53CFB1A7" w14:textId="3924D9D5" w:rsidR="000174D3" w:rsidRPr="000174D3" w:rsidRDefault="000174D3" w:rsidP="000174D3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74D3">
                                    <w:rPr>
                                      <w:sz w:val="16"/>
                                      <w:szCs w:val="16"/>
                                    </w:rPr>
                                    <w:t>Email: bellynsnout@gmail.com</w:t>
                                  </w:r>
                                </w:p>
                                <w:p w14:paraId="4CB6054F" w14:textId="2399EE26" w:rsidR="000174D3" w:rsidRPr="000174D3" w:rsidRDefault="00253751" w:rsidP="000174D3">
                                  <w:pPr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</w:t>
                                  </w:r>
                                  <w:r w:rsidR="000174D3" w:rsidRPr="000174D3">
                                    <w:rPr>
                                      <w:sz w:val="16"/>
                                      <w:szCs w:val="16"/>
                                    </w:rPr>
                                    <w:t>Antonio Lopez</w:t>
                                  </w:r>
                                  <w:r w:rsidR="000174D3">
                                    <w:rPr>
                                      <w:sz w:val="16"/>
                                      <w:szCs w:val="16"/>
                                    </w:rPr>
                                    <w:t xml:space="preserve"> (</w:t>
                                  </w:r>
                                  <w:r w:rsidR="000174D3" w:rsidRPr="000174D3">
                                    <w:rPr>
                                      <w:sz w:val="16"/>
                                      <w:szCs w:val="16"/>
                                    </w:rPr>
                                    <w:t>Current Employer</w:t>
                                  </w:r>
                                  <w:r w:rsidR="000174D3">
                                    <w:rPr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  <w:r w:rsidR="000174D3" w:rsidRPr="000174D3">
                                    <w:rPr>
                                      <w:sz w:val="16"/>
                                      <w:szCs w:val="16"/>
                                    </w:rPr>
                                    <w:t xml:space="preserve"> House of the Lord)</w:t>
                                  </w:r>
                                </w:p>
                                <w:p w14:paraId="22F61AD0" w14:textId="4209FA66" w:rsidR="000174D3" w:rsidRPr="000174D3" w:rsidRDefault="000174D3" w:rsidP="000174D3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0174D3">
                                    <w:rPr>
                                      <w:sz w:val="16"/>
                                      <w:szCs w:val="16"/>
                                    </w:rPr>
                                    <w:t>Cell</w:t>
                                  </w:r>
                                  <w:proofErr w:type="spellEnd"/>
                                  <w:r w:rsidRPr="000174D3">
                                    <w:rPr>
                                      <w:sz w:val="16"/>
                                      <w:szCs w:val="16"/>
                                    </w:rPr>
                                    <w:t>: (909) 837 – 9950</w:t>
                                  </w:r>
                                </w:p>
                                <w:p w14:paraId="6F30F0CD" w14:textId="35B633AF" w:rsidR="000174D3" w:rsidRPr="000174D3" w:rsidRDefault="000174D3" w:rsidP="000174D3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74D3">
                                    <w:rPr>
                                      <w:sz w:val="16"/>
                                      <w:szCs w:val="16"/>
                                    </w:rPr>
                                    <w:t>Email: lopezwarrior@aol.com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DC6369">
                    <w:t xml:space="preserve"> </w:t>
                  </w:r>
                  <w:r w:rsidR="00616FF4">
                    <mc:AlternateContent>
                      <mc:Choice Requires="wps">
                        <w:drawing>
                          <wp:inline distT="0" distB="0" distL="0" distR="0" wp14:anchorId="3E3DA844" wp14:editId="5E6D202D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954DB9D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61EB6F0" w14:textId="67011375" w:rsidR="000174D3" w:rsidRPr="000174D3" w:rsidRDefault="000174D3" w:rsidP="000174D3"/>
              </w:tc>
            </w:tr>
          </w:tbl>
          <w:p w14:paraId="7A262C71" w14:textId="2C8A3409" w:rsidR="00B93310" w:rsidRPr="005152F2" w:rsidRDefault="00B93310" w:rsidP="003856C9"/>
        </w:tc>
        <w:tc>
          <w:tcPr>
            <w:tcW w:w="723" w:type="dxa"/>
          </w:tcPr>
          <w:p w14:paraId="2583F273" w14:textId="3D242EE1" w:rsidR="00B93310" w:rsidRPr="005152F2" w:rsidRDefault="00B93310" w:rsidP="00463463"/>
        </w:tc>
        <w:tc>
          <w:tcPr>
            <w:tcW w:w="6190" w:type="dxa"/>
          </w:tcPr>
          <w:tbl>
            <w:tblPr>
              <w:tblW w:w="6240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240"/>
            </w:tblGrid>
            <w:tr w:rsidR="008F6337" w14:paraId="5945D3DB" w14:textId="77777777" w:rsidTr="00DC6369">
              <w:trPr>
                <w:trHeight w:val="5571"/>
              </w:trPr>
              <w:tc>
                <w:tcPr>
                  <w:tcW w:w="624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7C3A02A8" w14:textId="77777777" w:rsidR="00283DDA" w:rsidRPr="005152F2" w:rsidRDefault="00000000" w:rsidP="00283DDA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A32D981224B8674681D31003361547E7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283DDA" w:rsidRPr="005152F2">
                        <w:t>Experience</w:t>
                      </w:r>
                    </w:sdtContent>
                  </w:sdt>
                </w:p>
                <w:p w14:paraId="3E2EE9C1" w14:textId="77777777" w:rsidR="00340736" w:rsidRPr="00C22C4D" w:rsidRDefault="00340736" w:rsidP="00340736">
                  <w:pPr>
                    <w:pStyle w:val="Heading4"/>
                  </w:pPr>
                  <w:r w:rsidRPr="00C22C4D">
                    <w:rPr>
                      <w:bCs/>
                    </w:rPr>
                    <w:t xml:space="preserve">Computer Lab Aide </w:t>
                  </w:r>
                </w:p>
                <w:p w14:paraId="28CA553A" w14:textId="77777777" w:rsidR="00340736" w:rsidRPr="005152F2" w:rsidRDefault="00340736" w:rsidP="00340736">
                  <w:pPr>
                    <w:pStyle w:val="Heading5"/>
                  </w:pPr>
                  <w:r w:rsidRPr="00C24FED">
                    <w:t>0</w:t>
                  </w:r>
                  <w:r>
                    <w:t>6</w:t>
                  </w:r>
                  <w:r w:rsidRPr="00C24FED">
                    <w:t>/202</w:t>
                  </w:r>
                  <w:r>
                    <w:t>2</w:t>
                  </w:r>
                  <w:r w:rsidRPr="00C24FED">
                    <w:t xml:space="preserve"> - </w:t>
                  </w:r>
                  <w:r>
                    <w:t>PRESENT</w:t>
                  </w:r>
                </w:p>
                <w:p w14:paraId="753449D0" w14:textId="77777777" w:rsidR="00340736" w:rsidRDefault="00340736" w:rsidP="00340736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</w:pPr>
                  <w:r w:rsidRPr="00C22C4D">
                    <w:t>Assisting students/professors with Microsoft software</w:t>
                  </w:r>
                  <w:r>
                    <w:t xml:space="preserve"> </w:t>
                  </w:r>
                  <w:r w:rsidRPr="00C22C4D">
                    <w:t>applications and school related websites.</w:t>
                  </w:r>
                </w:p>
                <w:p w14:paraId="7200B628" w14:textId="02C87946" w:rsidR="00340736" w:rsidRDefault="00340736" w:rsidP="00340736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</w:pPr>
                  <w:r w:rsidRPr="00C22C4D">
                    <w:t>Provided customer service while handling questions</w:t>
                  </w:r>
                  <w:r>
                    <w:t>/</w:t>
                  </w:r>
                  <w:r w:rsidRPr="00C22C4D">
                    <w:t>problems in a courteous</w:t>
                  </w:r>
                  <w:r>
                    <w:t xml:space="preserve"> </w:t>
                  </w:r>
                  <w:r w:rsidRPr="00C22C4D">
                    <w:t>and professional manner via email</w:t>
                  </w:r>
                  <w:r>
                    <w:t xml:space="preserve"> or </w:t>
                  </w:r>
                  <w:r w:rsidRPr="00C22C4D">
                    <w:t>face-to-face</w:t>
                  </w:r>
                  <w:r>
                    <w:t>.</w:t>
                  </w:r>
                </w:p>
                <w:p w14:paraId="7E30BD93" w14:textId="77777777" w:rsidR="00340736" w:rsidRPr="0043426C" w:rsidRDefault="00340736" w:rsidP="00340736">
                  <w:pPr>
                    <w:pStyle w:val="Heading4"/>
                  </w:pPr>
                  <w:r>
                    <w:t>Right at home/caregiver</w:t>
                  </w:r>
                </w:p>
                <w:p w14:paraId="2EE59987" w14:textId="77777777" w:rsidR="00340736" w:rsidRDefault="00340736" w:rsidP="00340736">
                  <w:pPr>
                    <w:pStyle w:val="Heading5"/>
                  </w:pPr>
                  <w:r w:rsidRPr="00C24FED">
                    <w:t xml:space="preserve">07/2018 - 08/2020 </w:t>
                  </w:r>
                  <w:r>
                    <w:t>| 06/2022 - PRESENT</w:t>
                  </w:r>
                </w:p>
                <w:p w14:paraId="393FA3E3" w14:textId="77777777" w:rsidR="00340736" w:rsidRPr="007476A7" w:rsidRDefault="00340736" w:rsidP="00340736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</w:pPr>
                  <w:r w:rsidRPr="007476A7">
                    <w:t>Assisting with bathing, dressing, grooming, toileting, transferring.</w:t>
                  </w:r>
                </w:p>
                <w:p w14:paraId="597F1F1E" w14:textId="77777777" w:rsidR="00340736" w:rsidRDefault="00340736" w:rsidP="00340736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</w:pPr>
                  <w:r w:rsidRPr="007476A7">
                    <w:t>Prepare meals. Keep kitchen, bathroom, and living room.</w:t>
                  </w:r>
                </w:p>
                <w:p w14:paraId="5FE1247B" w14:textId="7CD9B210" w:rsidR="00340736" w:rsidRDefault="00340736" w:rsidP="00340736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</w:pPr>
                  <w:r w:rsidRPr="007476A7">
                    <w:t>Developed meaningful relationships with residents, including those suffering from dementia or Alzheimer’s Disease.</w:t>
                  </w:r>
                </w:p>
                <w:p w14:paraId="5884CEE1" w14:textId="19AFB900" w:rsidR="00283DDA" w:rsidRPr="0043426C" w:rsidRDefault="00283DDA" w:rsidP="00283DDA">
                  <w:pPr>
                    <w:pStyle w:val="Heading4"/>
                  </w:pPr>
                  <w:r>
                    <w:t>House of the lord/Bass player</w:t>
                  </w:r>
                </w:p>
                <w:p w14:paraId="7A0184A5" w14:textId="77777777" w:rsidR="00283DDA" w:rsidRPr="00DA1EC2" w:rsidRDefault="00283DDA" w:rsidP="00283DDA">
                  <w:pPr>
                    <w:pStyle w:val="Heading5"/>
                  </w:pPr>
                  <w:r w:rsidRPr="00DA1EC2">
                    <w:t>0</w:t>
                  </w:r>
                  <w:r>
                    <w:t>7</w:t>
                  </w:r>
                  <w:r w:rsidRPr="00DA1EC2">
                    <w:t>/20</w:t>
                  </w:r>
                  <w:r>
                    <w:t>20</w:t>
                  </w:r>
                  <w:r w:rsidRPr="00DA1EC2">
                    <w:t xml:space="preserve"> - </w:t>
                  </w:r>
                  <w:r>
                    <w:t>PRESENT</w:t>
                  </w:r>
                  <w:r w:rsidRPr="00DA1EC2">
                    <w:t xml:space="preserve"> </w:t>
                  </w:r>
                </w:p>
                <w:p w14:paraId="274AB843" w14:textId="77777777" w:rsidR="00283DDA" w:rsidRPr="007476A7" w:rsidRDefault="00283DDA" w:rsidP="00283DDA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</w:pPr>
                  <w:r w:rsidRPr="007476A7">
                    <w:t xml:space="preserve">Play Bass Guitar in a Worship Band every Sunday </w:t>
                  </w:r>
                </w:p>
                <w:p w14:paraId="788BA1CD" w14:textId="77777777" w:rsidR="00283DDA" w:rsidRPr="007476A7" w:rsidRDefault="00283DDA" w:rsidP="00283DDA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</w:pPr>
                  <w:r w:rsidRPr="007476A7">
                    <w:t>Learn, rehearse, and practice Christian Contemporary Music.</w:t>
                  </w:r>
                </w:p>
                <w:p w14:paraId="4DD40161" w14:textId="659E3E4A" w:rsidR="008F6337" w:rsidRDefault="00283DDA" w:rsidP="00340736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</w:pPr>
                  <w:r w:rsidRPr="007476A7">
                    <w:t>Perform music in front of a live audience.</w:t>
                  </w:r>
                  <w:r w:rsidR="00C22C4D" w:rsidRPr="00C22C4D">
                    <w:t xml:space="preserve"> </w:t>
                  </w:r>
                </w:p>
              </w:tc>
            </w:tr>
            <w:tr w:rsidR="008F6337" w14:paraId="070A76D3" w14:textId="77777777" w:rsidTr="00DC6369">
              <w:trPr>
                <w:trHeight w:val="2583"/>
              </w:trPr>
              <w:tc>
                <w:tcPr>
                  <w:tcW w:w="624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66DD6ECB" w14:textId="77777777" w:rsidR="008F6337" w:rsidRPr="005152F2" w:rsidRDefault="00000000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31FD18CAB16C59488F1C2D2453BDC160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14:paraId="0C614D35" w14:textId="77777777" w:rsidR="00283DDA" w:rsidRDefault="00283DDA" w:rsidP="00283DDA">
                  <w:pPr>
                    <w:pStyle w:val="Heading4"/>
                  </w:pPr>
                  <w:r>
                    <w:t>riverside city college | Computer science</w:t>
                  </w:r>
                </w:p>
                <w:p w14:paraId="0BDBADD8" w14:textId="77777777" w:rsidR="00283DDA" w:rsidRPr="007476A7" w:rsidRDefault="00283DDA" w:rsidP="00283DDA">
                  <w:pPr>
                    <w:pStyle w:val="Heading4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GPA: 3.3</w:t>
                  </w:r>
                </w:p>
                <w:p w14:paraId="05A8E4CE" w14:textId="77777777" w:rsidR="00283DDA" w:rsidRDefault="00283DDA" w:rsidP="00283DDA">
                  <w:pPr>
                    <w:pStyle w:val="Heading4"/>
                    <w:rPr>
                      <w:b w:val="0"/>
                      <w:bCs/>
                    </w:rPr>
                  </w:pPr>
                  <w:r w:rsidRPr="00181EEE">
                    <w:rPr>
                      <w:b w:val="0"/>
                      <w:bCs/>
                    </w:rPr>
                    <w:t>02/20</w:t>
                  </w:r>
                  <w:r>
                    <w:rPr>
                      <w:b w:val="0"/>
                      <w:bCs/>
                    </w:rPr>
                    <w:t>21 – Present</w:t>
                  </w:r>
                </w:p>
                <w:p w14:paraId="3B5E6231" w14:textId="77777777" w:rsidR="00283DDA" w:rsidRDefault="00283DDA" w:rsidP="00283DDA">
                  <w:pPr>
                    <w:pStyle w:val="ListParagraph"/>
                    <w:numPr>
                      <w:ilvl w:val="0"/>
                      <w:numId w:val="4"/>
                    </w:numPr>
                    <w:jc w:val="left"/>
                  </w:pPr>
                  <w:r>
                    <w:t>Awarded Associates of Math &amp; Science</w:t>
                  </w:r>
                </w:p>
                <w:p w14:paraId="2EE9C3D9" w14:textId="2CA30107" w:rsidR="00283DDA" w:rsidRDefault="00283DDA" w:rsidP="00283DDA">
                  <w:pPr>
                    <w:pStyle w:val="ListParagraph"/>
                    <w:numPr>
                      <w:ilvl w:val="0"/>
                      <w:numId w:val="4"/>
                    </w:numPr>
                    <w:jc w:val="left"/>
                  </w:pPr>
                  <w:r>
                    <w:t>Awarded Associates Music for Transfer</w:t>
                  </w:r>
                </w:p>
                <w:p w14:paraId="046B2B8F" w14:textId="01AFB5B6" w:rsidR="00F27A77" w:rsidRDefault="00F27A77" w:rsidP="00F27A77">
                  <w:pPr>
                    <w:pStyle w:val="ListParagraph"/>
                    <w:numPr>
                      <w:ilvl w:val="0"/>
                      <w:numId w:val="4"/>
                    </w:numPr>
                    <w:jc w:val="left"/>
                  </w:pPr>
                  <w:r>
                    <w:t>Awarded Associates in Mathematics for Transfer</w:t>
                  </w:r>
                </w:p>
                <w:p w14:paraId="54EC4471" w14:textId="39C014C3" w:rsidR="008F6337" w:rsidRDefault="00283DDA" w:rsidP="00283DDA">
                  <w:pPr>
                    <w:pStyle w:val="ListParagraph"/>
                    <w:numPr>
                      <w:ilvl w:val="0"/>
                      <w:numId w:val="4"/>
                    </w:numPr>
                    <w:jc w:val="left"/>
                  </w:pPr>
                  <w:r>
                    <w:t>Awarded Associates Fine and Applied Arts</w:t>
                  </w:r>
                </w:p>
              </w:tc>
            </w:tr>
            <w:tr w:rsidR="008F6337" w14:paraId="3FBA6BA1" w14:textId="77777777" w:rsidTr="00283DDA">
              <w:trPr>
                <w:trHeight w:val="1452"/>
              </w:trPr>
              <w:tc>
                <w:tcPr>
                  <w:tcW w:w="6240" w:type="dxa"/>
                </w:tcPr>
                <w:p w14:paraId="59196EBF" w14:textId="53E6A251" w:rsidR="00283DDA" w:rsidRDefault="00C42417" w:rsidP="00C42417">
                  <w:pPr>
                    <w:pStyle w:val="Heading2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01B5EDC" wp14:editId="0A163560">
                            <wp:simplePos x="0" y="0"/>
                            <wp:positionH relativeFrom="column">
                              <wp:posOffset>-90805</wp:posOffset>
                            </wp:positionH>
                            <wp:positionV relativeFrom="paragraph">
                              <wp:posOffset>449206</wp:posOffset>
                            </wp:positionV>
                            <wp:extent cx="4312023" cy="1120588"/>
                            <wp:effectExtent l="0" t="0" r="0" b="0"/>
                            <wp:wrapNone/>
                            <wp:docPr id="4" name="Text Box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312023" cy="11205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84088C8" w14:textId="52E5D12F" w:rsidR="00C42417" w:rsidRDefault="00C42417" w:rsidP="00F27A7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6"/>
                                          </w:numPr>
                                          <w:spacing w:line="360" w:lineRule="auto"/>
                                          <w:jc w:val="left"/>
                                        </w:pPr>
                                        <w:r>
                                          <w:t>Blackjack – Utilizes Object-oriented programming, polymorphisms, and abstraction.</w:t>
                                        </w:r>
                                      </w:p>
                                      <w:p w14:paraId="5596E804" w14:textId="2AFC37D4" w:rsidR="00C42417" w:rsidRDefault="00C42417" w:rsidP="00F27A7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6"/>
                                          </w:numPr>
                                          <w:spacing w:line="360" w:lineRule="auto"/>
                                          <w:jc w:val="left"/>
                                        </w:pPr>
                                        <w:r>
                                          <w:t xml:space="preserve">NBA API – Displays live scores of games and live NBA team standings </w:t>
                                        </w:r>
                                      </w:p>
                                      <w:p w14:paraId="61F49A1D" w14:textId="4923E9FC" w:rsidR="00C42417" w:rsidRDefault="00C42417" w:rsidP="00F27A7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6"/>
                                          </w:numPr>
                                          <w:spacing w:line="360" w:lineRule="auto"/>
                                          <w:jc w:val="left"/>
                                        </w:pPr>
                                        <w:r>
                                          <w:t>Weather App – Displays weather</w:t>
                                        </w:r>
                                        <w:r w:rsidR="009761FE">
                                          <w:t xml:space="preserve"> and other info of any city. </w:t>
                                        </w:r>
                                        <w: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01B5EDC" id="Text Box 4" o:spid="_x0000_s1027" type="#_x0000_t202" style="position:absolute;left:0;text-align:left;margin-left:-7.15pt;margin-top:35.35pt;width:339.55pt;height:8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" filled="f" stroked="f" strokeweight=".5pt">
                            <v:textbox>
                              <w:txbxContent>
                                <w:p w14:paraId="084088C8" w14:textId="52E5D12F" w:rsidR="00C42417" w:rsidRDefault="00C42417" w:rsidP="00F27A77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360" w:lineRule="auto"/>
                                    <w:jc w:val="left"/>
                                  </w:pPr>
                                  <w:r>
                                    <w:t>Blackjack – Utilizes Object-oriented programming, polymorphisms, and abstraction.</w:t>
                                  </w:r>
                                </w:p>
                                <w:p w14:paraId="5596E804" w14:textId="2AFC37D4" w:rsidR="00C42417" w:rsidRDefault="00C42417" w:rsidP="00F27A77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360" w:lineRule="auto"/>
                                    <w:jc w:val="left"/>
                                  </w:pPr>
                                  <w:r>
                                    <w:t xml:space="preserve">NBA API – Displays live scores of games and live NBA team standings </w:t>
                                  </w:r>
                                </w:p>
                                <w:p w14:paraId="61F49A1D" w14:textId="4923E9FC" w:rsidR="00C42417" w:rsidRDefault="00C42417" w:rsidP="00F27A77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360" w:lineRule="auto"/>
                                    <w:jc w:val="left"/>
                                  </w:pPr>
                                  <w:r>
                                    <w:t>Weather App – Displays weather</w:t>
                                  </w:r>
                                  <w:r w:rsidR="009761FE">
                                    <w:t xml:space="preserve"> and other info of any city. </w: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283DDA">
                    <w:t>Projects</w:t>
                  </w:r>
                </w:p>
              </w:tc>
            </w:tr>
          </w:tbl>
          <w:p w14:paraId="6DBFDBF3" w14:textId="77777777" w:rsidR="008F6337" w:rsidRPr="005152F2" w:rsidRDefault="008F6337" w:rsidP="003856C9"/>
        </w:tc>
      </w:tr>
    </w:tbl>
    <w:p w14:paraId="0235AE14" w14:textId="231AD963" w:rsidR="00E941EF" w:rsidRDefault="00E941EF" w:rsidP="0087562A">
      <w:pPr>
        <w:pStyle w:val="NoSpacing"/>
        <w:jc w:val="both"/>
      </w:pPr>
    </w:p>
    <w:sectPr w:rsidR="00E941EF" w:rsidSect="00283DDA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2CB33" w14:textId="77777777" w:rsidR="000F1958" w:rsidRDefault="000F1958" w:rsidP="003856C9">
      <w:pPr>
        <w:spacing w:after="0" w:line="240" w:lineRule="auto"/>
      </w:pPr>
      <w:r>
        <w:separator/>
      </w:r>
    </w:p>
  </w:endnote>
  <w:endnote w:type="continuationSeparator" w:id="0">
    <w:p w14:paraId="63285C67" w14:textId="77777777" w:rsidR="000F1958" w:rsidRDefault="000F1958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99892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258B4A2A" wp14:editId="6BA8F2A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A0795DF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1BnfBkAAGe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AE855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40E6F7C5" wp14:editId="77BC1E0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78B9EDA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116A1" w14:textId="77777777" w:rsidR="000F1958" w:rsidRDefault="000F1958" w:rsidP="003856C9">
      <w:pPr>
        <w:spacing w:after="0" w:line="240" w:lineRule="auto"/>
      </w:pPr>
      <w:r>
        <w:separator/>
      </w:r>
    </w:p>
  </w:footnote>
  <w:footnote w:type="continuationSeparator" w:id="0">
    <w:p w14:paraId="7F43854D" w14:textId="77777777" w:rsidR="000F1958" w:rsidRDefault="000F1958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E4D03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02F90034" wp14:editId="2589764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9EE5C34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1597C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B72CEFF" wp14:editId="0E7BDD5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E4684F7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M+fUhYAAEO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A04"/>
    <w:multiLevelType w:val="hybridMultilevel"/>
    <w:tmpl w:val="5ED4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053CD"/>
    <w:multiLevelType w:val="hybridMultilevel"/>
    <w:tmpl w:val="3B604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A75FB"/>
    <w:multiLevelType w:val="hybridMultilevel"/>
    <w:tmpl w:val="F820B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12E4F"/>
    <w:multiLevelType w:val="hybridMultilevel"/>
    <w:tmpl w:val="323A49CA"/>
    <w:lvl w:ilvl="0" w:tplc="300C87EE">
      <w:start w:val="909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B5BF6"/>
    <w:multiLevelType w:val="hybridMultilevel"/>
    <w:tmpl w:val="6A443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90151"/>
    <w:multiLevelType w:val="hybridMultilevel"/>
    <w:tmpl w:val="C01A4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91A8F"/>
    <w:multiLevelType w:val="hybridMultilevel"/>
    <w:tmpl w:val="4384A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3564A"/>
    <w:multiLevelType w:val="hybridMultilevel"/>
    <w:tmpl w:val="21008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76936"/>
    <w:multiLevelType w:val="hybridMultilevel"/>
    <w:tmpl w:val="2D326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030F6"/>
    <w:multiLevelType w:val="hybridMultilevel"/>
    <w:tmpl w:val="37D09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43568"/>
    <w:multiLevelType w:val="hybridMultilevel"/>
    <w:tmpl w:val="E2DC8D96"/>
    <w:lvl w:ilvl="0" w:tplc="7FCC11F2">
      <w:start w:val="909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B5F80"/>
    <w:multiLevelType w:val="hybridMultilevel"/>
    <w:tmpl w:val="F808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B1E25"/>
    <w:multiLevelType w:val="hybridMultilevel"/>
    <w:tmpl w:val="4782D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417DF"/>
    <w:multiLevelType w:val="hybridMultilevel"/>
    <w:tmpl w:val="F76A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E029F"/>
    <w:multiLevelType w:val="hybridMultilevel"/>
    <w:tmpl w:val="9060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BB62BE"/>
    <w:multiLevelType w:val="hybridMultilevel"/>
    <w:tmpl w:val="CC72C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8D3449"/>
    <w:multiLevelType w:val="hybridMultilevel"/>
    <w:tmpl w:val="0890D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995192">
    <w:abstractNumId w:val="7"/>
  </w:num>
  <w:num w:numId="2" w16cid:durableId="2145615636">
    <w:abstractNumId w:val="4"/>
  </w:num>
  <w:num w:numId="3" w16cid:durableId="1352301612">
    <w:abstractNumId w:val="16"/>
  </w:num>
  <w:num w:numId="4" w16cid:durableId="462699403">
    <w:abstractNumId w:val="1"/>
  </w:num>
  <w:num w:numId="5" w16cid:durableId="1244803173">
    <w:abstractNumId w:val="2"/>
  </w:num>
  <w:num w:numId="6" w16cid:durableId="417867295">
    <w:abstractNumId w:val="12"/>
  </w:num>
  <w:num w:numId="7" w16cid:durableId="1858688705">
    <w:abstractNumId w:val="0"/>
  </w:num>
  <w:num w:numId="8" w16cid:durableId="1372849031">
    <w:abstractNumId w:val="8"/>
  </w:num>
  <w:num w:numId="9" w16cid:durableId="474493256">
    <w:abstractNumId w:val="11"/>
  </w:num>
  <w:num w:numId="10" w16cid:durableId="152992354">
    <w:abstractNumId w:val="9"/>
  </w:num>
  <w:num w:numId="11" w16cid:durableId="1305701085">
    <w:abstractNumId w:val="15"/>
  </w:num>
  <w:num w:numId="12" w16cid:durableId="1357658300">
    <w:abstractNumId w:val="6"/>
  </w:num>
  <w:num w:numId="13" w16cid:durableId="908080204">
    <w:abstractNumId w:val="14"/>
  </w:num>
  <w:num w:numId="14" w16cid:durableId="1858959057">
    <w:abstractNumId w:val="3"/>
  </w:num>
  <w:num w:numId="15" w16cid:durableId="673073014">
    <w:abstractNumId w:val="10"/>
  </w:num>
  <w:num w:numId="16" w16cid:durableId="173766128">
    <w:abstractNumId w:val="5"/>
  </w:num>
  <w:num w:numId="17" w16cid:durableId="851510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DA"/>
    <w:rsid w:val="000174D3"/>
    <w:rsid w:val="00052BE1"/>
    <w:rsid w:val="0007412A"/>
    <w:rsid w:val="000F1958"/>
    <w:rsid w:val="0010199E"/>
    <w:rsid w:val="001765FE"/>
    <w:rsid w:val="0019561F"/>
    <w:rsid w:val="001B32D2"/>
    <w:rsid w:val="001C5336"/>
    <w:rsid w:val="001F30A2"/>
    <w:rsid w:val="00253751"/>
    <w:rsid w:val="00283DDA"/>
    <w:rsid w:val="00293B83"/>
    <w:rsid w:val="002A3621"/>
    <w:rsid w:val="002B3890"/>
    <w:rsid w:val="002B7747"/>
    <w:rsid w:val="002C77B9"/>
    <w:rsid w:val="002F485A"/>
    <w:rsid w:val="003053D9"/>
    <w:rsid w:val="00340736"/>
    <w:rsid w:val="003856C9"/>
    <w:rsid w:val="00396369"/>
    <w:rsid w:val="003F4D31"/>
    <w:rsid w:val="00413B0C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6F02FB"/>
    <w:rsid w:val="00743379"/>
    <w:rsid w:val="007614CE"/>
    <w:rsid w:val="007803B7"/>
    <w:rsid w:val="007B2F5C"/>
    <w:rsid w:val="007B4D04"/>
    <w:rsid w:val="007C5F05"/>
    <w:rsid w:val="00832043"/>
    <w:rsid w:val="00832F81"/>
    <w:rsid w:val="0087562A"/>
    <w:rsid w:val="008C7CA2"/>
    <w:rsid w:val="008F6337"/>
    <w:rsid w:val="00941313"/>
    <w:rsid w:val="00975073"/>
    <w:rsid w:val="009761FE"/>
    <w:rsid w:val="00A42F91"/>
    <w:rsid w:val="00A92747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22C4D"/>
    <w:rsid w:val="00C42417"/>
    <w:rsid w:val="00C4403A"/>
    <w:rsid w:val="00CE6306"/>
    <w:rsid w:val="00D11C4D"/>
    <w:rsid w:val="00D236DB"/>
    <w:rsid w:val="00D5067A"/>
    <w:rsid w:val="00DC6369"/>
    <w:rsid w:val="00DC79BB"/>
    <w:rsid w:val="00E17F33"/>
    <w:rsid w:val="00E34D58"/>
    <w:rsid w:val="00E941EF"/>
    <w:rsid w:val="00EB1C1B"/>
    <w:rsid w:val="00F27A77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FEB6F"/>
  <w15:chartTrackingRefBased/>
  <w15:docId w15:val="{433E2117-B151-4642-9527-359CEEC5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283D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3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3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3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3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9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3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9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8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6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SE-TEMBLADOR-389392236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temblaorjose@yahoo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temblador/Portfolio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/Library/Containers/com.microsoft.Word/Data/Library/Application%20Support/Microsoft/Office/16.0/DTS/en-US%7bEECB5067-936E-A24D-8FB4-8997FBFA9328%7d/%7b729D34FD-92F5-7A41-8966-0047019C5276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B7E6ADFEB26847A9DB041EE00B9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73035-D12B-FC41-A110-C92543E079AB}"/>
      </w:docPartPr>
      <w:docPartBody>
        <w:p w:rsidR="0074767D" w:rsidRDefault="00E65D41">
          <w:pPr>
            <w:pStyle w:val="B1B7E6ADFEB26847A9DB041EE00B9EA9"/>
          </w:pPr>
          <w:r w:rsidRPr="005152F2">
            <w:t>Your Name</w:t>
          </w:r>
        </w:p>
      </w:docPartBody>
    </w:docPart>
    <w:docPart>
      <w:docPartPr>
        <w:name w:val="31FD18CAB16C59488F1C2D2453BDC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CC541-248F-5945-AD4D-CF95E82443A6}"/>
      </w:docPartPr>
      <w:docPartBody>
        <w:p w:rsidR="0074767D" w:rsidRDefault="00E65D41">
          <w:pPr>
            <w:pStyle w:val="31FD18CAB16C59488F1C2D2453BDC160"/>
          </w:pPr>
          <w:r w:rsidRPr="005152F2">
            <w:t>Education</w:t>
          </w:r>
        </w:p>
      </w:docPartBody>
    </w:docPart>
    <w:docPart>
      <w:docPartPr>
        <w:name w:val="A32D981224B8674681D3100336154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3DB46-772F-4242-8BF8-C386D6BA308D}"/>
      </w:docPartPr>
      <w:docPartBody>
        <w:p w:rsidR="0074767D" w:rsidRDefault="006206E4" w:rsidP="006206E4">
          <w:pPr>
            <w:pStyle w:val="A32D981224B8674681D31003361547E7"/>
          </w:pPr>
          <w:r w:rsidRPr="005152F2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6E4"/>
    <w:rsid w:val="006206E4"/>
    <w:rsid w:val="0074767D"/>
    <w:rsid w:val="00846601"/>
    <w:rsid w:val="00920EFE"/>
    <w:rsid w:val="00C16844"/>
    <w:rsid w:val="00C37A2B"/>
    <w:rsid w:val="00E65D41"/>
    <w:rsid w:val="00E8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B7E6ADFEB26847A9DB041EE00B9EA9">
    <w:name w:val="B1B7E6ADFEB26847A9DB041EE00B9EA9"/>
  </w:style>
  <w:style w:type="paragraph" w:customStyle="1" w:styleId="31FD18CAB16C59488F1C2D2453BDC160">
    <w:name w:val="31FD18CAB16C59488F1C2D2453BDC160"/>
  </w:style>
  <w:style w:type="paragraph" w:customStyle="1" w:styleId="A32D981224B8674681D31003361547E7">
    <w:name w:val="A32D981224B8674681D31003361547E7"/>
    <w:rsid w:val="006206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{729D34FD-92F5-7A41-8966-0047019C5276}tf16392740.dotx</Template>
  <TotalTime>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
Trinidad Temblador</dc:creator>
  <cp:keywords/>
  <dc:description/>
  <cp:lastModifiedBy>Temblador, Jose</cp:lastModifiedBy>
  <cp:revision>2</cp:revision>
  <dcterms:created xsi:type="dcterms:W3CDTF">2022-06-22T03:56:00Z</dcterms:created>
  <dcterms:modified xsi:type="dcterms:W3CDTF">2022-06-22T03:56:00Z</dcterms:modified>
</cp:coreProperties>
</file>